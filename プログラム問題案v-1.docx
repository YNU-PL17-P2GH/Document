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5850" cy="1514442"/>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835" t="70659" r="1666" b="2993"/>
                    <a:stretch/>
                  </pic:blipFill>
                  <pic:spPr bwMode="auto">
                    <a:xfrm>
                      <a:off x="0" y="0"/>
                      <a:ext cx="7495991" cy="1526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Pr>
        <w:rPr>
          <w:rFonts w:hint="eastAsia"/>
        </w:rPr>
      </w:pPr>
    </w:p>
    <w:p w:rsidR="00B24A2F" w:rsidRDefault="00B24A2F">
      <w:pPr>
        <w:rPr>
          <w:rFonts w:hint="eastAsia"/>
        </w:rPr>
      </w:pPr>
    </w:p>
    <w:p w:rsidR="00B24A2F" w:rsidRDefault="00B24A2F">
      <w:pPr>
        <w:rPr>
          <w:rFonts w:hint="eastAsia"/>
        </w:rPr>
      </w:pPr>
    </w:p>
    <w:p w:rsidR="00B24A2F" w:rsidRDefault="00B24A2F" w:rsidP="00B24A2F">
      <w:pPr>
        <w:rPr>
          <w:rFonts w:hint="eastAsia"/>
        </w:rPr>
      </w:pPr>
    </w:p>
    <w:p w:rsidR="002F7D0C" w:rsidRDefault="002F7D0C" w:rsidP="002F7D0C">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t xml:space="preserve">　・ソート後</w:t>
      </w:r>
    </w:p>
    <w:p w:rsidR="002F7D0C" w:rsidRDefault="002F7D0C">
      <w:r>
        <w:rPr>
          <w:rFonts w:hint="eastAsia"/>
        </w:rPr>
        <w:lastRenderedPageBreak/>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pPr>
        <w:rPr>
          <w:rFonts w:hint="eastAsia"/>
        </w:rPr>
      </w:pPr>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1155E3" w:rsidRDefault="001155E3" w:rsidP="001155E3">
      <w:pPr>
        <w:rPr>
          <w:rFonts w:hint="eastAsia"/>
        </w:rPr>
      </w:pPr>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p>
    <w:p w:rsidR="001155E3" w:rsidRDefault="001155E3" w:rsidP="001155E3">
      <w:r>
        <w:rPr>
          <w:rFonts w:hint="eastAsia"/>
        </w:rPr>
        <w:t>〇迷路探索</w:t>
      </w:r>
    </w:p>
    <w:p w:rsidR="001155E3" w:rsidRDefault="001155E3" w:rsidP="001155E3">
      <w:pPr>
        <w:rPr>
          <w:rFonts w:hint="eastAsia"/>
        </w:rPr>
      </w:pPr>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Pr>
          <w:rFonts w:hint="eastAsia"/>
        </w:rPr>
        <w:t>メモ化探索を想定</w:t>
      </w:r>
      <w:r>
        <w:rPr>
          <w:rFonts w:hint="eastAsia"/>
        </w:rPr>
        <w:t>)</w:t>
      </w:r>
      <w:r>
        <w:rPr>
          <w:rFonts w:hint="eastAsia"/>
        </w:rPr>
        <w:t>。</w:t>
      </w:r>
      <w:bookmarkStart w:id="0" w:name="_GoBack"/>
      <w:bookmarkEnd w:id="0"/>
    </w:p>
    <w:sectPr w:rsidR="001155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1155E3"/>
    <w:rsid w:val="00195A81"/>
    <w:rsid w:val="002B015A"/>
    <w:rsid w:val="002F7D0C"/>
    <w:rsid w:val="007313F0"/>
    <w:rsid w:val="00B24A2F"/>
    <w:rsid w:val="00BA06F2"/>
    <w:rsid w:val="00D32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3D6CAF99.dotm</Template>
  <TotalTime>461</TotalTime>
  <Pages>2</Pages>
  <Words>119</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国立大学法人横浜国立大学</cp:lastModifiedBy>
  <cp:revision>2</cp:revision>
  <dcterms:created xsi:type="dcterms:W3CDTF">2017-06-18T08:14:00Z</dcterms:created>
  <dcterms:modified xsi:type="dcterms:W3CDTF">2017-06-19T06:39:00Z</dcterms:modified>
</cp:coreProperties>
</file>